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  <w:bookmarkStart w:id="0" w:name="logo"/>
      <w:r>
        <w:rPr>
          <w:rFonts w:hint="default"/>
          <w:lang w:val="en-US"/>
        </w:rPr>
        <w:drawing>
          <wp:inline distT="0" distB="0" distL="114300" distR="114300">
            <wp:extent cx="922020" cy="697865"/>
            <wp:effectExtent l="0" t="0" r="7620" b="3175"/>
            <wp:docPr id="1" name="Picture 1" descr="Screenshot 2021-12-17 14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1-12-17 1434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Username: </w:t>
      </w:r>
      <w:r>
        <w:rPr>
          <w:rFonts w:hint="default"/>
          <w:lang w:val="en-US"/>
        </w:rPr>
        <w:t>$user.Username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Role:</w:t>
      </w:r>
      <w:r>
        <w:rPr>
          <w:rFonts w:hint="default"/>
          <w:lang w:val="en-US"/>
        </w:rPr>
        <w:t xml:space="preserve"> $user.User_role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List of books: </w:t>
      </w:r>
    </w:p>
    <w:tbl>
      <w:tblPr>
        <w:tblStyle w:val="6"/>
        <w:tblpPr w:leftFromText="180" w:rightFromText="180" w:vertAnchor="text" w:horzAnchor="page" w:tblpX="1507" w:tblpY="221"/>
        <w:tblOverlap w:val="never"/>
        <w:tblW w:w="9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1925"/>
        <w:gridCol w:w="1885"/>
        <w:gridCol w:w="1839"/>
        <w:gridCol w:w="1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00" w:afterAutospacing="0" w:line="273" w:lineRule="auto"/>
              <w:ind w:right="0"/>
              <w:jc w:val="left"/>
              <w:rPr>
                <w:rFonts w:hint="default" w:ascii="Calibri" w:hAnsi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cs="Times New Roman"/>
                <w:kern w:val="0"/>
                <w:sz w:val="22"/>
                <w:szCs w:val="22"/>
                <w:lang w:val="en-US" w:eastAsia="zh-CN" w:bidi="ar"/>
              </w:rPr>
              <w:t>ID</w:t>
            </w:r>
          </w:p>
        </w:tc>
        <w:tc>
          <w:tcPr>
            <w:tcW w:w="19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00" w:afterAutospacing="0" w:line="273" w:lineRule="auto"/>
              <w:ind w:right="0"/>
              <w:jc w:val="left"/>
              <w:rPr>
                <w:rFonts w:hint="default" w:ascii="Calibri" w:hAnsi="Calibri" w:cs="Times New Roman" w:eastAsiaTheme="minorHAns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cs="Times New Roman"/>
                <w:kern w:val="0"/>
                <w:sz w:val="22"/>
                <w:szCs w:val="22"/>
                <w:lang w:val="en-US" w:eastAsia="zh-CN" w:bidi="ar"/>
              </w:rPr>
              <w:t>Author</w:t>
            </w:r>
          </w:p>
        </w:tc>
        <w:tc>
          <w:tcPr>
            <w:tcW w:w="18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00" w:afterAutospacing="0" w:line="273" w:lineRule="auto"/>
              <w:ind w:right="0"/>
              <w:jc w:val="left"/>
              <w:rPr>
                <w:rFonts w:hint="default" w:ascii="Calibri" w:hAnsi="Calibri" w:cs="Times New Roman" w:eastAsiaTheme="minorHAns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cs="Times New Roman"/>
                <w:kern w:val="0"/>
                <w:sz w:val="22"/>
                <w:szCs w:val="22"/>
                <w:lang w:val="en-US" w:eastAsia="zh-CN" w:bidi="ar"/>
              </w:rPr>
              <w:t>Title</w:t>
            </w:r>
          </w:p>
        </w:tc>
        <w:tc>
          <w:tcPr>
            <w:tcW w:w="18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00" w:afterAutospacing="0" w:line="273" w:lineRule="auto"/>
              <w:ind w:right="125" w:rightChars="57"/>
              <w:jc w:val="left"/>
              <w:rPr>
                <w:rFonts w:hint="default" w:ascii="Calibri" w:hAnsi="Calibri" w:cs="Times New Roman" w:eastAsiaTheme="minorHAns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cs="Times New Roman"/>
                <w:kern w:val="0"/>
                <w:sz w:val="22"/>
                <w:szCs w:val="22"/>
                <w:lang w:val="en-US" w:eastAsia="zh-CN" w:bidi="ar"/>
              </w:rPr>
              <w:t>Published year</w:t>
            </w:r>
          </w:p>
        </w:tc>
        <w:tc>
          <w:tcPr>
            <w:tcW w:w="179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00" w:afterAutospacing="0" w:line="273" w:lineRule="auto"/>
              <w:ind w:right="125" w:rightChars="57"/>
              <w:jc w:val="left"/>
              <w:rPr>
                <w:rFonts w:hint="default" w:ascii="Calibri" w:hAnsi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cs="Times New Roman"/>
                <w:kern w:val="0"/>
                <w:sz w:val="22"/>
                <w:szCs w:val="22"/>
                <w:lang w:val="en-US" w:eastAsia="zh-CN" w:bidi="ar"/>
              </w:rPr>
              <w:t>Imported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00" w:afterAutospacing="0" w:line="273" w:lineRule="auto"/>
              <w:ind w:right="0"/>
              <w:jc w:val="left"/>
              <w:rPr>
                <w:rFonts w:hint="default" w:ascii="Calibri" w:hAnsi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DOCVARIABLE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MERGEFIELD $books.Id \* MERGEFORMAT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«$books.Id»</w:t>
            </w:r>
            <w:r>
              <w:rPr>
                <w:rFonts w:hint="default"/>
                <w:lang w:val="en-US"/>
              </w:rPr>
              <w:fldChar w:fldCharType="end"/>
            </w:r>
          </w:p>
        </w:tc>
        <w:tc>
          <w:tcPr>
            <w:tcW w:w="19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00" w:afterAutospacing="0" w:line="273" w:lineRule="auto"/>
              <w:ind w:right="0"/>
              <w:jc w:val="left"/>
              <w:rPr>
                <w:rFonts w:hint="default" w:ascii="Calibri" w:hAnsi="Calibri" w:cs="Times New Roman" w:eastAsiaTheme="minorHAns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DOCVARIABLE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MERGEFIELD $books.Author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«$books.Author»</w:t>
            </w:r>
            <w:r>
              <w:rPr>
                <w:rFonts w:hint="default"/>
                <w:lang w:val="en-US"/>
              </w:rPr>
              <w:fldChar w:fldCharType="end"/>
            </w:r>
          </w:p>
        </w:tc>
        <w:tc>
          <w:tcPr>
            <w:tcW w:w="18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200" w:afterAutospacing="0" w:line="273" w:lineRule="auto"/>
              <w:ind w:right="0"/>
              <w:jc w:val="left"/>
              <w:rPr>
                <w:rFonts w:hint="default" w:ascii="Calibri" w:hAnsi="Calibri" w:cs="Times New Roman" w:eastAsiaTheme="minorHAns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DOCVARIABLE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MERGEFIELD $books.Title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«$books.Title»</w:t>
            </w:r>
            <w:r>
              <w:rPr>
                <w:rFonts w:hint="default"/>
                <w:lang w:val="en-US"/>
              </w:rPr>
              <w:fldChar w:fldCharType="end"/>
            </w:r>
          </w:p>
        </w:tc>
        <w:tc>
          <w:tcPr>
            <w:tcW w:w="1839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cs="Times New Roman" w:eastAsiaTheme="minorHAns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DOCVARIABLE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MERGEFIELD $books.Published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«$books.Published»</w:t>
            </w:r>
            <w:r>
              <w:rPr>
                <w:rFonts w:hint="default"/>
                <w:lang w:val="en-US"/>
              </w:rPr>
              <w:fldChar w:fldCharType="end"/>
            </w:r>
          </w:p>
        </w:tc>
        <w:tc>
          <w:tcPr>
            <w:tcW w:w="1791" w:type="dxa"/>
            <w:vAlign w:val="top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MERGEFIELD $books.Imported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«$books.Imported»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 </w:instrText>
            </w:r>
            <w:r>
              <w:rPr>
                <w:rFonts w:hint="default"/>
                <w:lang w:val="en-US"/>
              </w:rPr>
              <w:fldChar w:fldCharType="end"/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Exported at: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MERGEFIELD $exportDate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«$exportDate»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1" w:name="_GoBack"/>
      <w:bookmarkEnd w:id="1"/>
    </w:p>
    <w:p>
      <w:pPr>
        <w:rPr>
          <w:rFonts w:hint="default" w:ascii="Calibri" w:hAnsi="Calibri" w:cs="Times New Roman" w:eastAsiaTheme="minorHAnsi"/>
          <w:kern w:val="0"/>
          <w:sz w:val="22"/>
          <w:szCs w:val="22"/>
          <w:lang w:val="en-US" w:eastAsia="zh-CN" w:bidi="ar"/>
        </w:rPr>
      </w:pPr>
      <w:r>
        <w:rPr>
          <w:rFonts w:hint="default"/>
          <w:lang w:val="en-US"/>
        </w:rPr>
        <w:fldChar w:fldCharType="begin" w:fldLock="1"/>
      </w:r>
      <w:r>
        <w:rPr>
          <w:rFonts w:hint="default"/>
          <w:lang w:val="en-US"/>
        </w:rPr>
        <w:instrText xml:space="preserve">  </w:instrTex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 </w:instrText>
      </w:r>
      <w:r>
        <w:rPr>
          <w:rFonts w:hint="default"/>
          <w:lang w:val="en-US"/>
        </w:rPr>
        <w:fldChar w:fldCharType="end"/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C2887"/>
    <w:rsid w:val="00012891"/>
    <w:rsid w:val="00224DD9"/>
    <w:rsid w:val="00231C67"/>
    <w:rsid w:val="00263AE5"/>
    <w:rsid w:val="00293644"/>
    <w:rsid w:val="002C0866"/>
    <w:rsid w:val="002E3C40"/>
    <w:rsid w:val="003C4E0E"/>
    <w:rsid w:val="004A3C6B"/>
    <w:rsid w:val="00501179"/>
    <w:rsid w:val="005378D4"/>
    <w:rsid w:val="005767DD"/>
    <w:rsid w:val="005800B9"/>
    <w:rsid w:val="005F0B4B"/>
    <w:rsid w:val="0061668E"/>
    <w:rsid w:val="00620103"/>
    <w:rsid w:val="00664C84"/>
    <w:rsid w:val="0075112E"/>
    <w:rsid w:val="007A2351"/>
    <w:rsid w:val="00810DE2"/>
    <w:rsid w:val="0083319A"/>
    <w:rsid w:val="00860146"/>
    <w:rsid w:val="00886D70"/>
    <w:rsid w:val="009023DA"/>
    <w:rsid w:val="00967449"/>
    <w:rsid w:val="009B6099"/>
    <w:rsid w:val="00AD70C2"/>
    <w:rsid w:val="00D0361E"/>
    <w:rsid w:val="00D72629"/>
    <w:rsid w:val="00D84F17"/>
    <w:rsid w:val="00D87B94"/>
    <w:rsid w:val="00D90CF0"/>
    <w:rsid w:val="00E219CB"/>
    <w:rsid w:val="00E63737"/>
    <w:rsid w:val="00ED75C1"/>
    <w:rsid w:val="00F030AA"/>
    <w:rsid w:val="02BE18FE"/>
    <w:rsid w:val="03832248"/>
    <w:rsid w:val="03C10429"/>
    <w:rsid w:val="03F86B1C"/>
    <w:rsid w:val="06233694"/>
    <w:rsid w:val="06582C75"/>
    <w:rsid w:val="0BC56F5F"/>
    <w:rsid w:val="0C8E2259"/>
    <w:rsid w:val="0DDD75CE"/>
    <w:rsid w:val="0EE43F5B"/>
    <w:rsid w:val="138F5630"/>
    <w:rsid w:val="139B72A1"/>
    <w:rsid w:val="16920D97"/>
    <w:rsid w:val="16CB1F9C"/>
    <w:rsid w:val="191A16BA"/>
    <w:rsid w:val="1A0E6ACF"/>
    <w:rsid w:val="1AAE0FF0"/>
    <w:rsid w:val="1D1979CC"/>
    <w:rsid w:val="1F542D83"/>
    <w:rsid w:val="1FA45952"/>
    <w:rsid w:val="1FE10151"/>
    <w:rsid w:val="202366CA"/>
    <w:rsid w:val="21AC09D7"/>
    <w:rsid w:val="21AE1812"/>
    <w:rsid w:val="238168F6"/>
    <w:rsid w:val="239969B1"/>
    <w:rsid w:val="244F4611"/>
    <w:rsid w:val="24A65934"/>
    <w:rsid w:val="24CA4CC0"/>
    <w:rsid w:val="25AB00BE"/>
    <w:rsid w:val="26C82F8B"/>
    <w:rsid w:val="27CC0C59"/>
    <w:rsid w:val="2D2D48BD"/>
    <w:rsid w:val="2E8B326C"/>
    <w:rsid w:val="302D7029"/>
    <w:rsid w:val="317F2468"/>
    <w:rsid w:val="3298720E"/>
    <w:rsid w:val="32B67A1F"/>
    <w:rsid w:val="33417A27"/>
    <w:rsid w:val="36BF53DF"/>
    <w:rsid w:val="3DDA05E5"/>
    <w:rsid w:val="3EEB3449"/>
    <w:rsid w:val="41AC44C7"/>
    <w:rsid w:val="42B83F5B"/>
    <w:rsid w:val="4387157F"/>
    <w:rsid w:val="451F1690"/>
    <w:rsid w:val="46A3316B"/>
    <w:rsid w:val="481D4EAC"/>
    <w:rsid w:val="49D50128"/>
    <w:rsid w:val="4CA95EFF"/>
    <w:rsid w:val="4D761B14"/>
    <w:rsid w:val="4E5C3107"/>
    <w:rsid w:val="4EFF79BB"/>
    <w:rsid w:val="4F9C11AB"/>
    <w:rsid w:val="5019039C"/>
    <w:rsid w:val="5061544F"/>
    <w:rsid w:val="514A7858"/>
    <w:rsid w:val="517C3C40"/>
    <w:rsid w:val="597439D0"/>
    <w:rsid w:val="5AB43B91"/>
    <w:rsid w:val="5BD32222"/>
    <w:rsid w:val="5D3C0503"/>
    <w:rsid w:val="5EED2EF8"/>
    <w:rsid w:val="5EFF1468"/>
    <w:rsid w:val="5FD23D3B"/>
    <w:rsid w:val="61671D60"/>
    <w:rsid w:val="616D68D0"/>
    <w:rsid w:val="61E0242D"/>
    <w:rsid w:val="63394059"/>
    <w:rsid w:val="648B5AB3"/>
    <w:rsid w:val="66CD49A5"/>
    <w:rsid w:val="683D381B"/>
    <w:rsid w:val="69BC0531"/>
    <w:rsid w:val="6C5608CC"/>
    <w:rsid w:val="6ED84BE7"/>
    <w:rsid w:val="6F7779BF"/>
    <w:rsid w:val="709C53B3"/>
    <w:rsid w:val="732E2674"/>
    <w:rsid w:val="74B14E2F"/>
    <w:rsid w:val="754D68B1"/>
    <w:rsid w:val="76EE475E"/>
    <w:rsid w:val="777728A5"/>
    <w:rsid w:val="781A76D5"/>
    <w:rsid w:val="786C2887"/>
    <w:rsid w:val="7B04546D"/>
    <w:rsid w:val="7B334F2B"/>
    <w:rsid w:val="7BA834D1"/>
    <w:rsid w:val="7BE81EEB"/>
    <w:rsid w:val="7C6B7154"/>
    <w:rsid w:val="7C8D42CE"/>
    <w:rsid w:val="7D2F2B3D"/>
    <w:rsid w:val="7E19327F"/>
    <w:rsid w:val="7E29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uiPriority="9" w:name="heading 2"/>
    <w:lsdException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fr.opensagres.xdocreport.document.tools-1.0.4-distribution\macro\XDocRepor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XDocReport.dotm</Template>
  <Pages>1</Pages>
  <Words>0</Words>
  <Characters>0</Characters>
  <Lines>1</Lines>
  <Paragraphs>1</Paragraphs>
  <TotalTime>22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2023-02-27T06:30:00Z</dcterms:created>
  <dc:creator>Admin</dc:creator>
  <cp:lastModifiedBy>Hoàng Tâm Thái</cp:lastModifiedBy>
  <dcterms:modified xsi:type="dcterms:W3CDTF">2023-03-10T08:40:51Z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3FDB19A65DAC41D88CB2DF3799DC8BB0</vt:lpwstr>
  </property>
  <property fmtid="{D5CDD505-2E9C-101B-9397-08002B2CF9AE}" pid="3" name="KSOProductBuildVer">
    <vt:lpwstr>1033-11.2.0.11498</vt:lpwstr>
  </property>
</Properties>
</file>