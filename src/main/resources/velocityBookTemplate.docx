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</w:t>
      </w:r>
      <w:bookmarkStart w:id="0" w:name="logo"/>
      <w:r>
        <w:rPr>
          <w:rFonts w:hint="default"/>
          <w:lang w:val="en-US"/>
        </w:rPr>
        <w:drawing>
          <wp:inline distT="0" distB="0" distL="114300" distR="114300">
            <wp:extent cx="922020" cy="697865"/>
            <wp:effectExtent l="0" t="0" r="7620" b="3175"/>
            <wp:docPr id="1" name="Picture 1" descr="Screenshot 2021-12-17 14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2-17 143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Username: </w:t>
      </w:r>
      <w:r>
        <w:rPr>
          <w:rFonts w:hint="default"/>
          <w:lang w:val="en-US"/>
        </w:rPr>
        <w:t>$user.Username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Role:</w:t>
      </w:r>
      <w:r>
        <w:rPr>
          <w:rFonts w:hint="default"/>
          <w:lang w:val="en-US"/>
        </w:rPr>
        <w:t xml:space="preserve"> $user.User_role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 of books: </w:t>
      </w:r>
    </w:p>
    <w:tbl>
      <w:tblPr>
        <w:tblStyle w:val="6"/>
        <w:tblpPr w:leftFromText="180" w:rightFromText="180" w:vertAnchor="text" w:horzAnchor="page" w:tblpX="1507" w:tblpY="22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ID</w:t>
            </w:r>
          </w:p>
        </w:tc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Author</w:t>
            </w:r>
          </w:p>
        </w:tc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20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125" w:rightChars="57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Published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$books.Id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«$books.Id»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$books.Author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«$books.Author»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$books.Title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«$books.Title»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024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$books.Published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«$books.Published»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Exported at: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$exportDate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«$exportDate»</w:t>
      </w:r>
      <w:r>
        <w:rPr>
          <w:rFonts w:hint="default"/>
          <w:lang w:val="en-US"/>
        </w:rPr>
        <w:fldChar w:fldCharType="end"/>
      </w:r>
      <w:bookmarkStart w:id="1" w:name="_GoBack"/>
      <w:bookmarkEnd w:id="1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fldChar w:fldCharType="begin" w:fldLock="1"/>
      </w:r>
      <w:r>
        <w:rPr>
          <w:rFonts w:hint="default"/>
          <w:lang w:val="en-US"/>
        </w:rPr>
        <w:instrText xml:space="preserve">  </w:instrTex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 </w:instrText>
      </w:r>
      <w:r>
        <w:rPr>
          <w:rFonts w:hint="default"/>
          <w:lang w:val="en-US"/>
        </w:rPr>
        <w:fldChar w:fldCharType="end"/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C2887"/>
    <w:rsid w:val="00012891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B6099"/>
    <w:rsid w:val="00AD70C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2BE18FE"/>
    <w:rsid w:val="03832248"/>
    <w:rsid w:val="03C10429"/>
    <w:rsid w:val="03F86B1C"/>
    <w:rsid w:val="06233694"/>
    <w:rsid w:val="06582C75"/>
    <w:rsid w:val="0BC56F5F"/>
    <w:rsid w:val="0C8E2259"/>
    <w:rsid w:val="0DDD75CE"/>
    <w:rsid w:val="0EE43F5B"/>
    <w:rsid w:val="138F5630"/>
    <w:rsid w:val="139B72A1"/>
    <w:rsid w:val="16920D97"/>
    <w:rsid w:val="16CB1F9C"/>
    <w:rsid w:val="191A16BA"/>
    <w:rsid w:val="1A0E6ACF"/>
    <w:rsid w:val="1AAE0FF0"/>
    <w:rsid w:val="1D1979CC"/>
    <w:rsid w:val="1F542D83"/>
    <w:rsid w:val="1FA45952"/>
    <w:rsid w:val="1FE10151"/>
    <w:rsid w:val="202366CA"/>
    <w:rsid w:val="21AC09D7"/>
    <w:rsid w:val="21AE1812"/>
    <w:rsid w:val="238168F6"/>
    <w:rsid w:val="239969B1"/>
    <w:rsid w:val="244F4611"/>
    <w:rsid w:val="24A65934"/>
    <w:rsid w:val="24CA4CC0"/>
    <w:rsid w:val="26C82F8B"/>
    <w:rsid w:val="27CC0C59"/>
    <w:rsid w:val="2D2D48BD"/>
    <w:rsid w:val="2E8B326C"/>
    <w:rsid w:val="302D7029"/>
    <w:rsid w:val="317F2468"/>
    <w:rsid w:val="3298720E"/>
    <w:rsid w:val="32B67A1F"/>
    <w:rsid w:val="33417A27"/>
    <w:rsid w:val="36BF53DF"/>
    <w:rsid w:val="3DDA05E5"/>
    <w:rsid w:val="3EEB3449"/>
    <w:rsid w:val="41AC44C7"/>
    <w:rsid w:val="42B83F5B"/>
    <w:rsid w:val="4387157F"/>
    <w:rsid w:val="451F1690"/>
    <w:rsid w:val="46A3316B"/>
    <w:rsid w:val="481D4EAC"/>
    <w:rsid w:val="49D50128"/>
    <w:rsid w:val="4CA95EFF"/>
    <w:rsid w:val="4D761B14"/>
    <w:rsid w:val="4E5C3107"/>
    <w:rsid w:val="4EFF79BB"/>
    <w:rsid w:val="4F9C11AB"/>
    <w:rsid w:val="5019039C"/>
    <w:rsid w:val="5061544F"/>
    <w:rsid w:val="514A7858"/>
    <w:rsid w:val="517C3C40"/>
    <w:rsid w:val="597439D0"/>
    <w:rsid w:val="5AB43B91"/>
    <w:rsid w:val="5BD32222"/>
    <w:rsid w:val="5D3C0503"/>
    <w:rsid w:val="5EED2EF8"/>
    <w:rsid w:val="5EFF1468"/>
    <w:rsid w:val="5FD23D3B"/>
    <w:rsid w:val="61671D60"/>
    <w:rsid w:val="616D68D0"/>
    <w:rsid w:val="61E0242D"/>
    <w:rsid w:val="63394059"/>
    <w:rsid w:val="648B5AB3"/>
    <w:rsid w:val="66CD49A5"/>
    <w:rsid w:val="683D381B"/>
    <w:rsid w:val="69BC0531"/>
    <w:rsid w:val="6C5608CC"/>
    <w:rsid w:val="6ED84BE7"/>
    <w:rsid w:val="6F7779BF"/>
    <w:rsid w:val="709C53B3"/>
    <w:rsid w:val="732E2674"/>
    <w:rsid w:val="74B14E2F"/>
    <w:rsid w:val="754D68B1"/>
    <w:rsid w:val="76EE475E"/>
    <w:rsid w:val="777728A5"/>
    <w:rsid w:val="781A76D5"/>
    <w:rsid w:val="786C2887"/>
    <w:rsid w:val="7B04546D"/>
    <w:rsid w:val="7B334F2B"/>
    <w:rsid w:val="7BA834D1"/>
    <w:rsid w:val="7BE81EEB"/>
    <w:rsid w:val="7C6B7154"/>
    <w:rsid w:val="7C8D42CE"/>
    <w:rsid w:val="7D2F2B3D"/>
    <w:rsid w:val="7E19327F"/>
    <w:rsid w:val="7E2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fr.opensagres.xdocreport.document.tools-1.0.4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Pages>1</Pages>
  <Words>0</Words>
  <Characters>0</Characters>
  <Lines>1</Lines>
  <Paragraphs>1</Paragraphs>
  <TotalTime>20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2023-02-27T06:30:00Z</dcterms:created>
  <dc:creator>Admin</dc:creator>
  <cp:lastModifiedBy>Hoàng Tâm Thái</cp:lastModifiedBy>
  <dcterms:modified xsi:type="dcterms:W3CDTF">2023-02-28T07:12:06Z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3FDB19A65DAC41D88CB2DF3799DC8BB0</vt:lpwstr>
  </property>
  <property fmtid="{D5CDD505-2E9C-101B-9397-08002B2CF9AE}" pid="3" name="KSOProductBuildVer">
    <vt:lpwstr>1033-11.2.0.11498</vt:lpwstr>
  </property>
</Properties>
</file>